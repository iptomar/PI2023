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6BBB" w14:textId="77777777" w:rsidR="005D64A8" w:rsidRDefault="005D64A8">
      <w:pPr>
        <w:pStyle w:val="Title"/>
        <w:jc w:val="center"/>
      </w:pPr>
    </w:p>
    <w:p w14:paraId="0F996BBC" w14:textId="77777777" w:rsidR="005D64A8" w:rsidRDefault="005D64A8">
      <w:pPr>
        <w:pStyle w:val="Title"/>
        <w:jc w:val="center"/>
      </w:pPr>
    </w:p>
    <w:p w14:paraId="0F996BBD" w14:textId="77777777" w:rsidR="005D64A8" w:rsidRDefault="005D64A8">
      <w:pPr>
        <w:pStyle w:val="Title"/>
        <w:jc w:val="center"/>
      </w:pPr>
    </w:p>
    <w:p w14:paraId="0F996BBE" w14:textId="77777777" w:rsidR="005D64A8" w:rsidRDefault="005D64A8">
      <w:pPr>
        <w:pStyle w:val="Title"/>
        <w:jc w:val="center"/>
      </w:pPr>
    </w:p>
    <w:p w14:paraId="0F996BBF" w14:textId="77777777" w:rsidR="005D64A8" w:rsidRDefault="005D64A8">
      <w:pPr>
        <w:pStyle w:val="Title"/>
        <w:jc w:val="center"/>
      </w:pPr>
    </w:p>
    <w:p w14:paraId="0F996BC0" w14:textId="77777777" w:rsidR="005D64A8" w:rsidRDefault="005D64A8">
      <w:pPr>
        <w:pStyle w:val="Title"/>
        <w:jc w:val="center"/>
      </w:pPr>
    </w:p>
    <w:p w14:paraId="0F996BC1" w14:textId="77777777" w:rsidR="005D64A8" w:rsidRDefault="005D64A8">
      <w:pPr>
        <w:pStyle w:val="Title"/>
        <w:jc w:val="center"/>
      </w:pPr>
    </w:p>
    <w:p w14:paraId="0F996BC2" w14:textId="77777777" w:rsidR="005D64A8" w:rsidRDefault="005D64A8">
      <w:pPr>
        <w:pStyle w:val="Title"/>
        <w:jc w:val="center"/>
      </w:pPr>
    </w:p>
    <w:p w14:paraId="0F996BC3" w14:textId="77777777" w:rsidR="005D64A8" w:rsidRDefault="005D64A8">
      <w:pPr>
        <w:pStyle w:val="Title"/>
        <w:jc w:val="center"/>
      </w:pPr>
    </w:p>
    <w:p w14:paraId="0F996BC4" w14:textId="77777777" w:rsidR="005D64A8" w:rsidRDefault="00D0456B">
      <w:pPr>
        <w:pStyle w:val="Title"/>
        <w:jc w:val="center"/>
      </w:pPr>
      <w:r>
        <w:t>Relatório do Trabalho Final de Algoritmos</w:t>
      </w:r>
    </w:p>
    <w:p w14:paraId="0F996BC5" w14:textId="77777777" w:rsidR="005D64A8" w:rsidRDefault="005D64A8"/>
    <w:p w14:paraId="0F996BC6" w14:textId="77777777" w:rsidR="005D64A8" w:rsidRDefault="00D0456B">
      <w:r>
        <w:tab/>
      </w:r>
      <w:r>
        <w:tab/>
      </w:r>
      <w:r>
        <w:tab/>
        <w:t>Relatório elaborado por: Carlos Silva Nº21583</w:t>
      </w:r>
    </w:p>
    <w:p w14:paraId="0F996BC7" w14:textId="77777777" w:rsidR="005D64A8" w:rsidRDefault="005D64A8">
      <w:pPr>
        <w:pStyle w:val="TOC1"/>
        <w:tabs>
          <w:tab w:val="right" w:leader="dot" w:pos="8494"/>
        </w:tabs>
      </w:pPr>
    </w:p>
    <w:p w14:paraId="0F996BC8" w14:textId="77777777" w:rsidR="005D64A8" w:rsidRDefault="005D64A8">
      <w:pPr>
        <w:pStyle w:val="TOC1"/>
        <w:tabs>
          <w:tab w:val="right" w:leader="dot" w:pos="8494"/>
        </w:tabs>
      </w:pPr>
    </w:p>
    <w:p w14:paraId="0F996BC9" w14:textId="77777777" w:rsidR="005D64A8" w:rsidRDefault="005D64A8">
      <w:pPr>
        <w:pStyle w:val="TOC1"/>
        <w:tabs>
          <w:tab w:val="right" w:leader="dot" w:pos="8494"/>
        </w:tabs>
      </w:pPr>
    </w:p>
    <w:p w14:paraId="0F996BCA" w14:textId="77777777" w:rsidR="005D64A8" w:rsidRDefault="005D64A8">
      <w:pPr>
        <w:pStyle w:val="TOC1"/>
        <w:tabs>
          <w:tab w:val="right" w:leader="dot" w:pos="8494"/>
        </w:tabs>
      </w:pPr>
    </w:p>
    <w:p w14:paraId="0F996BCB" w14:textId="77777777" w:rsidR="005D64A8" w:rsidRDefault="005D64A8">
      <w:pPr>
        <w:pStyle w:val="TOC1"/>
        <w:tabs>
          <w:tab w:val="right" w:leader="dot" w:pos="8494"/>
        </w:tabs>
      </w:pPr>
    </w:p>
    <w:p w14:paraId="0F996BCC" w14:textId="77777777" w:rsidR="005D64A8" w:rsidRDefault="005D64A8">
      <w:pPr>
        <w:pStyle w:val="TOC1"/>
        <w:tabs>
          <w:tab w:val="right" w:leader="dot" w:pos="8494"/>
        </w:tabs>
      </w:pPr>
    </w:p>
    <w:p w14:paraId="0F996BCD" w14:textId="77777777" w:rsidR="005D64A8" w:rsidRDefault="005D64A8">
      <w:pPr>
        <w:pStyle w:val="TOC1"/>
        <w:tabs>
          <w:tab w:val="right" w:leader="dot" w:pos="8494"/>
        </w:tabs>
      </w:pPr>
    </w:p>
    <w:p w14:paraId="0F996BCE" w14:textId="77777777" w:rsidR="005D64A8" w:rsidRDefault="005D64A8">
      <w:pPr>
        <w:pStyle w:val="TOC1"/>
        <w:tabs>
          <w:tab w:val="right" w:leader="dot" w:pos="8494"/>
        </w:tabs>
      </w:pPr>
    </w:p>
    <w:p w14:paraId="0F996BCF" w14:textId="77777777" w:rsidR="005D64A8" w:rsidRDefault="005D64A8">
      <w:pPr>
        <w:pStyle w:val="TOC1"/>
        <w:tabs>
          <w:tab w:val="right" w:leader="dot" w:pos="8494"/>
        </w:tabs>
      </w:pPr>
    </w:p>
    <w:p w14:paraId="0F996BD0" w14:textId="77777777" w:rsidR="005D64A8" w:rsidRDefault="005D64A8">
      <w:pPr>
        <w:pStyle w:val="TOC1"/>
        <w:tabs>
          <w:tab w:val="right" w:leader="dot" w:pos="8494"/>
        </w:tabs>
      </w:pPr>
    </w:p>
    <w:p w14:paraId="0F996BD1" w14:textId="77777777" w:rsidR="005D64A8" w:rsidRDefault="005D64A8">
      <w:pPr>
        <w:pStyle w:val="TOC1"/>
        <w:tabs>
          <w:tab w:val="right" w:leader="dot" w:pos="8494"/>
        </w:tabs>
      </w:pPr>
    </w:p>
    <w:p w14:paraId="0F996BD2" w14:textId="77777777" w:rsidR="005D64A8" w:rsidRDefault="005D64A8">
      <w:pPr>
        <w:pStyle w:val="TOC1"/>
        <w:tabs>
          <w:tab w:val="right" w:leader="dot" w:pos="8494"/>
        </w:tabs>
      </w:pPr>
    </w:p>
    <w:p w14:paraId="0F996BD3" w14:textId="77777777" w:rsidR="005D64A8" w:rsidRDefault="005D64A8">
      <w:pPr>
        <w:pStyle w:val="TOC1"/>
        <w:tabs>
          <w:tab w:val="right" w:leader="dot" w:pos="8494"/>
        </w:tabs>
      </w:pPr>
    </w:p>
    <w:p w14:paraId="0F996BD4" w14:textId="77777777" w:rsidR="005D64A8" w:rsidRDefault="005D64A8">
      <w:pPr>
        <w:pStyle w:val="TOC1"/>
        <w:tabs>
          <w:tab w:val="right" w:leader="dot" w:pos="8494"/>
        </w:tabs>
      </w:pPr>
    </w:p>
    <w:p w14:paraId="0F996BD5" w14:textId="77777777" w:rsidR="005D64A8" w:rsidRDefault="00D0456B">
      <w:pPr>
        <w:pStyle w:val="TOC1"/>
        <w:tabs>
          <w:tab w:val="right" w:leader="dot" w:pos="8494"/>
        </w:tabs>
      </w:pPr>
      <w:r>
        <w:fldChar w:fldCharType="begin"/>
      </w:r>
      <w:r>
        <w:instrText xml:space="preserve"> TOC \o "1-3" \u \h </w:instrText>
      </w:r>
      <w:r>
        <w:fldChar w:fldCharType="separate"/>
      </w:r>
      <w:hyperlink r:id="rId6" w:history="1">
        <w:r>
          <w:rPr>
            <w:rStyle w:val="Hyperlink"/>
          </w:rPr>
          <w:t>Introdução</w:t>
        </w:r>
        <w:r>
          <w:tab/>
          <w:t>3</w:t>
        </w:r>
      </w:hyperlink>
    </w:p>
    <w:p w14:paraId="0F996BD6" w14:textId="77777777" w:rsidR="005D64A8" w:rsidRDefault="00D0456B">
      <w:pPr>
        <w:pStyle w:val="TOC1"/>
        <w:tabs>
          <w:tab w:val="right" w:leader="dot" w:pos="8494"/>
        </w:tabs>
      </w:pPr>
      <w:hyperlink r:id="rId7" w:history="1">
        <w:r>
          <w:rPr>
            <w:rStyle w:val="Hyperlink"/>
          </w:rPr>
          <w:t>Ferramentas Utilizadas</w:t>
        </w:r>
        <w:r>
          <w:tab/>
          <w:t>4</w:t>
        </w:r>
      </w:hyperlink>
    </w:p>
    <w:p w14:paraId="0F996BD7" w14:textId="77777777" w:rsidR="005D64A8" w:rsidRDefault="00D0456B">
      <w:pPr>
        <w:pStyle w:val="TOC1"/>
        <w:tabs>
          <w:tab w:val="right" w:leader="dot" w:pos="8494"/>
        </w:tabs>
      </w:pPr>
      <w:hyperlink r:id="rId8" w:history="1">
        <w:r>
          <w:rPr>
            <w:rStyle w:val="Hyperlink"/>
          </w:rPr>
          <w:t>Objetivo 1- Implementação do Carteiro Chinês</w:t>
        </w:r>
        <w:r>
          <w:tab/>
          <w:t>5</w:t>
        </w:r>
      </w:hyperlink>
    </w:p>
    <w:p w14:paraId="0F996BD8" w14:textId="77777777" w:rsidR="005D64A8" w:rsidRDefault="00D0456B">
      <w:pPr>
        <w:pStyle w:val="TOC2"/>
        <w:tabs>
          <w:tab w:val="right" w:leader="dot" w:pos="8494"/>
        </w:tabs>
      </w:pPr>
      <w:hyperlink r:id="rId9" w:history="1">
        <w:r>
          <w:rPr>
            <w:rStyle w:val="Hyperlink"/>
          </w:rPr>
          <w:t>História</w:t>
        </w:r>
        <w:r>
          <w:tab/>
          <w:t>5</w:t>
        </w:r>
      </w:hyperlink>
    </w:p>
    <w:p w14:paraId="0F996BD9" w14:textId="77777777" w:rsidR="005D64A8" w:rsidRDefault="00D0456B">
      <w:pPr>
        <w:pStyle w:val="TOC2"/>
        <w:tabs>
          <w:tab w:val="right" w:leader="dot" w:pos="8494"/>
        </w:tabs>
      </w:pPr>
      <w:hyperlink r:id="rId10" w:history="1">
        <w:r>
          <w:rPr>
            <w:rStyle w:val="Hyperlink"/>
          </w:rPr>
          <w:t>Propósito</w:t>
        </w:r>
        <w:r>
          <w:tab/>
          <w:t>5</w:t>
        </w:r>
      </w:hyperlink>
    </w:p>
    <w:p w14:paraId="0F996BDA" w14:textId="77777777" w:rsidR="005D64A8" w:rsidRDefault="00D0456B">
      <w:pPr>
        <w:pStyle w:val="TOC2"/>
        <w:tabs>
          <w:tab w:val="right" w:leader="dot" w:pos="8494"/>
        </w:tabs>
      </w:pPr>
      <w:hyperlink r:id="rId11" w:history="1">
        <w:r>
          <w:rPr>
            <w:rStyle w:val="Hyperlink"/>
          </w:rPr>
          <w:t>Problemas</w:t>
        </w:r>
        <w:r>
          <w:tab/>
          <w:t>5</w:t>
        </w:r>
      </w:hyperlink>
    </w:p>
    <w:p w14:paraId="0F996BDB" w14:textId="77777777" w:rsidR="005D64A8" w:rsidRDefault="00D0456B">
      <w:pPr>
        <w:pStyle w:val="TOC2"/>
        <w:tabs>
          <w:tab w:val="right" w:leader="dot" w:pos="8494"/>
        </w:tabs>
      </w:pPr>
      <w:hyperlink r:id="rId12" w:history="1">
        <w:r>
          <w:rPr>
            <w:rStyle w:val="Hyperlink"/>
          </w:rPr>
          <w:t>Aplicação</w:t>
        </w:r>
        <w:r>
          <w:tab/>
          <w:t>5</w:t>
        </w:r>
      </w:hyperlink>
    </w:p>
    <w:p w14:paraId="0F996BDC" w14:textId="77777777" w:rsidR="005D64A8" w:rsidRDefault="00D0456B">
      <w:pPr>
        <w:pStyle w:val="TOC1"/>
        <w:tabs>
          <w:tab w:val="right" w:leader="dot" w:pos="8494"/>
        </w:tabs>
      </w:pPr>
      <w:hyperlink r:id="rId13" w:history="1">
        <w:r>
          <w:rPr>
            <w:rStyle w:val="Hyperlink"/>
          </w:rPr>
          <w:t>Objetivo 2- Prim e Kruskal</w:t>
        </w:r>
        <w:r>
          <w:tab/>
          <w:t>6</w:t>
        </w:r>
      </w:hyperlink>
    </w:p>
    <w:p w14:paraId="0F996BDD" w14:textId="77777777" w:rsidR="005D64A8" w:rsidRDefault="00D0456B">
      <w:pPr>
        <w:pStyle w:val="TOC2"/>
        <w:tabs>
          <w:tab w:val="right" w:leader="dot" w:pos="8494"/>
        </w:tabs>
      </w:pPr>
      <w:hyperlink r:id="rId14" w:history="1">
        <w:r>
          <w:rPr>
            <w:rStyle w:val="Hyperlink"/>
          </w:rPr>
          <w:t>História</w:t>
        </w:r>
        <w:r>
          <w:tab/>
          <w:t>6</w:t>
        </w:r>
      </w:hyperlink>
    </w:p>
    <w:p w14:paraId="0F996BDE" w14:textId="77777777" w:rsidR="005D64A8" w:rsidRDefault="00D0456B">
      <w:pPr>
        <w:pStyle w:val="TOC2"/>
        <w:tabs>
          <w:tab w:val="right" w:leader="dot" w:pos="8494"/>
        </w:tabs>
      </w:pPr>
      <w:hyperlink r:id="rId15" w:history="1">
        <w:r>
          <w:rPr>
            <w:rStyle w:val="Hyperlink"/>
          </w:rPr>
          <w:t>Propósito</w:t>
        </w:r>
        <w:r>
          <w:tab/>
          <w:t>6</w:t>
        </w:r>
      </w:hyperlink>
    </w:p>
    <w:p w14:paraId="0F996BDF" w14:textId="77777777" w:rsidR="005D64A8" w:rsidRDefault="00D0456B">
      <w:pPr>
        <w:pStyle w:val="TOC2"/>
        <w:tabs>
          <w:tab w:val="right" w:leader="dot" w:pos="8494"/>
        </w:tabs>
      </w:pPr>
      <w:hyperlink r:id="rId16" w:history="1">
        <w:r>
          <w:rPr>
            <w:rStyle w:val="Hyperlink"/>
          </w:rPr>
          <w:t>Problemas</w:t>
        </w:r>
        <w:r>
          <w:tab/>
          <w:t>6</w:t>
        </w:r>
      </w:hyperlink>
    </w:p>
    <w:p w14:paraId="0F996BE0" w14:textId="77777777" w:rsidR="005D64A8" w:rsidRDefault="00D0456B">
      <w:pPr>
        <w:pStyle w:val="TOC2"/>
        <w:tabs>
          <w:tab w:val="right" w:leader="dot" w:pos="8494"/>
        </w:tabs>
      </w:pPr>
      <w:hyperlink r:id="rId17" w:history="1">
        <w:r>
          <w:rPr>
            <w:rStyle w:val="Hyperlink"/>
          </w:rPr>
          <w:t>Aplicação</w:t>
        </w:r>
        <w:r>
          <w:tab/>
          <w:t>6</w:t>
        </w:r>
      </w:hyperlink>
    </w:p>
    <w:p w14:paraId="0F996BE1" w14:textId="77777777" w:rsidR="005D64A8" w:rsidRDefault="00D0456B">
      <w:pPr>
        <w:pStyle w:val="TOC1"/>
        <w:tabs>
          <w:tab w:val="right" w:leader="dot" w:pos="8494"/>
        </w:tabs>
      </w:pPr>
      <w:hyperlink r:id="rId18" w:history="1">
        <w:r>
          <w:rPr>
            <w:rStyle w:val="Hyperlink"/>
          </w:rPr>
          <w:t>Objetivo 3- Caixeiro Viajante(VMP e Clarke&amp;Wright)</w:t>
        </w:r>
        <w:r>
          <w:tab/>
          <w:t>7</w:t>
        </w:r>
      </w:hyperlink>
    </w:p>
    <w:p w14:paraId="0F996BE2" w14:textId="77777777" w:rsidR="005D64A8" w:rsidRDefault="00D0456B">
      <w:pPr>
        <w:pStyle w:val="TOC2"/>
        <w:tabs>
          <w:tab w:val="right" w:leader="dot" w:pos="8494"/>
        </w:tabs>
      </w:pPr>
      <w:hyperlink r:id="rId19" w:history="1">
        <w:r>
          <w:rPr>
            <w:rStyle w:val="Hyperlink"/>
          </w:rPr>
          <w:t>História</w:t>
        </w:r>
        <w:r>
          <w:tab/>
          <w:t>7</w:t>
        </w:r>
      </w:hyperlink>
    </w:p>
    <w:p w14:paraId="0F996BE3" w14:textId="77777777" w:rsidR="005D64A8" w:rsidRDefault="00D0456B">
      <w:pPr>
        <w:pStyle w:val="TOC2"/>
        <w:tabs>
          <w:tab w:val="right" w:leader="dot" w:pos="8494"/>
        </w:tabs>
      </w:pPr>
      <w:hyperlink r:id="rId20" w:history="1">
        <w:r>
          <w:rPr>
            <w:rStyle w:val="Hyperlink"/>
          </w:rPr>
          <w:t>Propós</w:t>
        </w:r>
        <w:r>
          <w:rPr>
            <w:rStyle w:val="Hyperlink"/>
          </w:rPr>
          <w:t>ito</w:t>
        </w:r>
        <w:r>
          <w:tab/>
          <w:t>7</w:t>
        </w:r>
      </w:hyperlink>
    </w:p>
    <w:p w14:paraId="0F996BE4" w14:textId="77777777" w:rsidR="005D64A8" w:rsidRDefault="00D0456B">
      <w:pPr>
        <w:pStyle w:val="TOC2"/>
        <w:tabs>
          <w:tab w:val="right" w:leader="dot" w:pos="8494"/>
        </w:tabs>
      </w:pPr>
      <w:hyperlink r:id="rId21" w:history="1">
        <w:r>
          <w:rPr>
            <w:rStyle w:val="Hyperlink"/>
          </w:rPr>
          <w:t>Problemas</w:t>
        </w:r>
        <w:r>
          <w:tab/>
          <w:t>7</w:t>
        </w:r>
      </w:hyperlink>
    </w:p>
    <w:p w14:paraId="0F996BE5" w14:textId="77777777" w:rsidR="005D64A8" w:rsidRDefault="00D0456B">
      <w:pPr>
        <w:pStyle w:val="TOC2"/>
        <w:tabs>
          <w:tab w:val="right" w:leader="dot" w:pos="8494"/>
        </w:tabs>
      </w:pPr>
      <w:hyperlink r:id="rId22" w:history="1">
        <w:r>
          <w:rPr>
            <w:rStyle w:val="Hyperlink"/>
          </w:rPr>
          <w:t>Aplicações</w:t>
        </w:r>
        <w:r>
          <w:tab/>
          <w:t>7</w:t>
        </w:r>
      </w:hyperlink>
    </w:p>
    <w:p w14:paraId="0F996BE6" w14:textId="77777777" w:rsidR="005D64A8" w:rsidRDefault="00D0456B">
      <w:pPr>
        <w:pStyle w:val="TOC1"/>
        <w:tabs>
          <w:tab w:val="right" w:leader="dot" w:pos="8494"/>
        </w:tabs>
      </w:pPr>
      <w:hyperlink r:id="rId23" w:history="1">
        <w:r>
          <w:rPr>
            <w:rStyle w:val="Hyperlink"/>
          </w:rPr>
          <w:t>Webgrafia</w:t>
        </w:r>
        <w:r>
          <w:tab/>
          <w:t>8</w:t>
        </w:r>
      </w:hyperlink>
    </w:p>
    <w:p w14:paraId="0F996BE7" w14:textId="77777777" w:rsidR="005D64A8" w:rsidRDefault="00D0456B">
      <w:pPr>
        <w:pStyle w:val="TOC2"/>
        <w:tabs>
          <w:tab w:val="right" w:leader="dot" w:pos="8494"/>
        </w:tabs>
      </w:pPr>
      <w:hyperlink r:id="rId24" w:history="1">
        <w:r>
          <w:rPr>
            <w:rStyle w:val="Hyperlink"/>
          </w:rPr>
          <w:t>Webgrafia dentro do código</w:t>
        </w:r>
        <w:r>
          <w:tab/>
          <w:t>8</w:t>
        </w:r>
      </w:hyperlink>
    </w:p>
    <w:p w14:paraId="0F996BE8" w14:textId="77777777" w:rsidR="005D64A8" w:rsidRDefault="00D0456B">
      <w:pPr>
        <w:pageBreakBefore/>
        <w:suppressAutoHyphens w:val="0"/>
      </w:pPr>
      <w:r>
        <w:lastRenderedPageBreak/>
        <w:fldChar w:fldCharType="end"/>
      </w:r>
    </w:p>
    <w:p w14:paraId="0F996BE9" w14:textId="77777777" w:rsidR="005D64A8" w:rsidRDefault="00D0456B">
      <w:pPr>
        <w:pStyle w:val="Heading1"/>
        <w:ind w:firstLine="720"/>
      </w:pPr>
      <w:bookmarkStart w:id="0" w:name="_Toc138194460"/>
      <w:r>
        <w:rPr>
          <w:sz w:val="48"/>
          <w:szCs w:val="48"/>
        </w:rPr>
        <w:t>Introdução</w:t>
      </w:r>
      <w:bookmarkEnd w:id="0"/>
      <w:r>
        <w:rPr>
          <w:sz w:val="48"/>
          <w:szCs w:val="48"/>
        </w:rPr>
        <w:tab/>
      </w:r>
    </w:p>
    <w:p w14:paraId="0F996BEA" w14:textId="77777777" w:rsidR="005D64A8" w:rsidRDefault="005D64A8"/>
    <w:p w14:paraId="0F996BEB" w14:textId="77777777" w:rsidR="005D64A8" w:rsidRDefault="00D0456B">
      <w:r>
        <w:tab/>
      </w:r>
      <w:r>
        <w:rPr>
          <w:sz w:val="24"/>
          <w:szCs w:val="24"/>
        </w:rPr>
        <w:t xml:space="preserve">Neste relatório será documentado o processo atrás da construção </w:t>
      </w:r>
      <w:r>
        <w:rPr>
          <w:sz w:val="24"/>
          <w:szCs w:val="24"/>
        </w:rPr>
        <w:t>e implementação dos objetivos pedidos pela Professora Manuela Fernandes, estes sendo:</w:t>
      </w:r>
    </w:p>
    <w:p w14:paraId="0F996BEC" w14:textId="77777777" w:rsidR="005D64A8" w:rsidRDefault="005D64A8">
      <w:pPr>
        <w:rPr>
          <w:sz w:val="24"/>
          <w:szCs w:val="24"/>
        </w:rPr>
      </w:pPr>
    </w:p>
    <w:p w14:paraId="0F996BED" w14:textId="77777777" w:rsidR="005D64A8" w:rsidRDefault="00D0456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implementação do teorema Carteiro Chinês em contexto de “Distribuição otimizada da Vacina COVID” em conjunto com demonstração gráfica e recrutamento de dados através </w:t>
      </w:r>
      <w:r>
        <w:rPr>
          <w:sz w:val="24"/>
          <w:szCs w:val="24"/>
        </w:rPr>
        <w:t xml:space="preserve">da utilização do API Google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>.</w:t>
      </w:r>
    </w:p>
    <w:p w14:paraId="0F996BEE" w14:textId="77777777" w:rsidR="005D64A8" w:rsidRDefault="005D64A8">
      <w:pPr>
        <w:rPr>
          <w:sz w:val="24"/>
          <w:szCs w:val="24"/>
        </w:rPr>
      </w:pPr>
    </w:p>
    <w:p w14:paraId="0F996BEF" w14:textId="77777777" w:rsidR="005D64A8" w:rsidRDefault="00D0456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implementação dos Algoritmos Prim &amp; </w:t>
      </w:r>
      <w:proofErr w:type="spellStart"/>
      <w:r>
        <w:rPr>
          <w:sz w:val="24"/>
          <w:szCs w:val="24"/>
        </w:rPr>
        <w:t>Kruskal</w:t>
      </w:r>
      <w:proofErr w:type="spellEnd"/>
      <w:r>
        <w:rPr>
          <w:sz w:val="24"/>
          <w:szCs w:val="24"/>
        </w:rPr>
        <w:t xml:space="preserve"> com animações, sem extra condições ou requerimentos.</w:t>
      </w:r>
    </w:p>
    <w:p w14:paraId="0F996BF0" w14:textId="77777777" w:rsidR="005D64A8" w:rsidRDefault="005D64A8">
      <w:pPr>
        <w:rPr>
          <w:sz w:val="24"/>
          <w:szCs w:val="24"/>
        </w:rPr>
      </w:pPr>
    </w:p>
    <w:p w14:paraId="0F996BF1" w14:textId="77777777" w:rsidR="005D64A8" w:rsidRDefault="00D0456B">
      <w:pPr>
        <w:rPr>
          <w:sz w:val="24"/>
          <w:szCs w:val="24"/>
        </w:rPr>
      </w:pPr>
      <w:r>
        <w:rPr>
          <w:sz w:val="24"/>
          <w:szCs w:val="24"/>
        </w:rPr>
        <w:tab/>
        <w:t>E a implementação do Teorema Caixeiro Viajante utilizando a metodologias de “Vizinho Mais Próximo” e “Poupança de Clark</w:t>
      </w:r>
      <w:r>
        <w:rPr>
          <w:sz w:val="24"/>
          <w:szCs w:val="24"/>
        </w:rPr>
        <w:t xml:space="preserve">e e </w:t>
      </w:r>
      <w:proofErr w:type="spellStart"/>
      <w:r>
        <w:rPr>
          <w:sz w:val="24"/>
          <w:szCs w:val="24"/>
        </w:rPr>
        <w:t>Wright</w:t>
      </w:r>
      <w:proofErr w:type="spellEnd"/>
      <w:r>
        <w:rPr>
          <w:sz w:val="24"/>
          <w:szCs w:val="24"/>
        </w:rPr>
        <w:t xml:space="preserve">” </w:t>
      </w:r>
    </w:p>
    <w:p w14:paraId="0F996BF2" w14:textId="77777777" w:rsidR="005D64A8" w:rsidRDefault="005D64A8">
      <w:pPr>
        <w:pageBreakBefore/>
        <w:suppressAutoHyphens w:val="0"/>
      </w:pPr>
    </w:p>
    <w:p w14:paraId="0F996BF3" w14:textId="77777777" w:rsidR="005D64A8" w:rsidRDefault="00D0456B">
      <w:pPr>
        <w:pStyle w:val="Heading1"/>
      </w:pPr>
      <w:bookmarkStart w:id="1" w:name="_Toc138194461"/>
      <w:r>
        <w:t>Ferramentas Utilizadas</w:t>
      </w:r>
      <w:bookmarkEnd w:id="1"/>
    </w:p>
    <w:p w14:paraId="0F996BF4" w14:textId="77777777" w:rsidR="005D64A8" w:rsidRDefault="005D64A8">
      <w:pPr>
        <w:pStyle w:val="Heading1"/>
      </w:pPr>
    </w:p>
    <w:p w14:paraId="0F996BF5" w14:textId="77777777" w:rsidR="005D64A8" w:rsidRDefault="00D0456B">
      <w:r>
        <w:tab/>
        <w:t xml:space="preserve">As ferramentas utilizadas para concretização dos objetivos Anaconda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, </w:t>
      </w:r>
      <w:proofErr w:type="spellStart"/>
      <w:r>
        <w:t>Spyder</w:t>
      </w:r>
      <w:proofErr w:type="spellEnd"/>
      <w:r>
        <w:t xml:space="preserve"> IDE e 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Google. Adquiridos </w:t>
      </w:r>
      <w:proofErr w:type="gramStart"/>
      <w:r>
        <w:t>do seus respetivos websites</w:t>
      </w:r>
      <w:proofErr w:type="gramEnd"/>
      <w:r>
        <w:t xml:space="preserve">: </w:t>
      </w:r>
      <w:hyperlink r:id="rId25" w:history="1">
        <w:r>
          <w:rPr>
            <w:rStyle w:val="Hyperlink"/>
          </w:rPr>
          <w:t>Anaconda</w:t>
        </w:r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World’s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Most</w:t>
        </w:r>
        <w:proofErr w:type="spellEnd"/>
        <w:r>
          <w:rPr>
            <w:rStyle w:val="Hyperlink"/>
          </w:rPr>
          <w:t xml:space="preserve"> Popular Data </w:t>
        </w:r>
        <w:proofErr w:type="spellStart"/>
        <w:r>
          <w:rPr>
            <w:rStyle w:val="Hyperlink"/>
          </w:rPr>
          <w:t>Science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Platform</w:t>
        </w:r>
        <w:proofErr w:type="spellEnd"/>
      </w:hyperlink>
      <w:r>
        <w:t xml:space="preserve"> e </w:t>
      </w:r>
      <w:hyperlink r:id="rId26" w:history="1">
        <w:proofErr w:type="spellStart"/>
        <w:r>
          <w:rPr>
            <w:rStyle w:val="Hyperlink"/>
          </w:rPr>
          <w:t>Home</w:t>
        </w:r>
        <w:proofErr w:type="spellEnd"/>
        <w:r>
          <w:rPr>
            <w:rStyle w:val="Hyperlink"/>
          </w:rPr>
          <w:t xml:space="preserve"> — </w:t>
        </w:r>
        <w:proofErr w:type="spellStart"/>
        <w:r>
          <w:rPr>
            <w:rStyle w:val="Hyperlink"/>
          </w:rPr>
          <w:t>Spyder</w:t>
        </w:r>
        <w:proofErr w:type="spellEnd"/>
        <w:r>
          <w:rPr>
            <w:rStyle w:val="Hyperlink"/>
          </w:rPr>
          <w:t xml:space="preserve"> IDE (spyder-ide.org)</w:t>
        </w:r>
      </w:hyperlink>
    </w:p>
    <w:p w14:paraId="0F996BF6" w14:textId="77777777" w:rsidR="005D64A8" w:rsidRDefault="00D0456B">
      <w:r>
        <w:tab/>
      </w:r>
    </w:p>
    <w:p w14:paraId="0F996BF7" w14:textId="77777777" w:rsidR="005D64A8" w:rsidRDefault="00D0456B">
      <w:r>
        <w:tab/>
      </w:r>
    </w:p>
    <w:p w14:paraId="0F996BF8" w14:textId="77777777" w:rsidR="005D64A8" w:rsidRDefault="00D0456B">
      <w:pPr>
        <w:pStyle w:val="Heading1"/>
        <w:pageBreakBefore/>
      </w:pPr>
      <w:bookmarkStart w:id="2" w:name="_Toc138194462"/>
      <w:r>
        <w:lastRenderedPageBreak/>
        <w:t>Objetivo 1- Implementação do Carteiro Chinês</w:t>
      </w:r>
      <w:bookmarkEnd w:id="2"/>
      <w:r>
        <w:t xml:space="preserve"> </w:t>
      </w:r>
    </w:p>
    <w:p w14:paraId="0F996BF9" w14:textId="77777777" w:rsidR="005D64A8" w:rsidRDefault="00D0456B">
      <w:r>
        <w:tab/>
      </w:r>
    </w:p>
    <w:p w14:paraId="0F996BFA" w14:textId="77777777" w:rsidR="005D64A8" w:rsidRDefault="00D0456B">
      <w:pPr>
        <w:pStyle w:val="Heading2"/>
        <w:ind w:firstLine="720"/>
      </w:pPr>
      <w:bookmarkStart w:id="3" w:name="_História"/>
      <w:bookmarkStart w:id="4" w:name="_Toc138194463"/>
      <w:bookmarkEnd w:id="3"/>
      <w:r>
        <w:t>História</w:t>
      </w:r>
      <w:bookmarkEnd w:id="4"/>
    </w:p>
    <w:p w14:paraId="0F996BFB" w14:textId="77777777" w:rsidR="005D64A8" w:rsidRDefault="005D64A8"/>
    <w:p w14:paraId="0F996BFC" w14:textId="77777777" w:rsidR="005D64A8" w:rsidRDefault="00D0456B">
      <w:r>
        <w:tab/>
        <w:t xml:space="preserve">Criado em 1962 por matemático chinês </w:t>
      </w:r>
      <w:proofErr w:type="spellStart"/>
      <w:r>
        <w:t>Meigu</w:t>
      </w:r>
      <w:proofErr w:type="spellEnd"/>
      <w:r>
        <w:t xml:space="preserve"> </w:t>
      </w:r>
      <w:proofErr w:type="spellStart"/>
      <w:r>
        <w:t>Gyan</w:t>
      </w:r>
      <w:proofErr w:type="spellEnd"/>
      <w:r>
        <w:t xml:space="preserve"> num estudo no tópico de grafos eulerianos. Denominado também de Problema de Inspeção de Rotas, o Carteiro Chinês supõe que, dado uma cidade com várias ruas de tamanhos diferentes e um posto de corr</w:t>
      </w:r>
      <w:r>
        <w:t xml:space="preserve">eios, é possível encontrar um caminho que possa percorrer por todas as ruas e voltar ao posto de correios com a menor possível distância percorrida. </w:t>
      </w:r>
      <w:hyperlink r:id="rId27" w:history="1">
        <w:r>
          <w:rPr>
            <w:rStyle w:val="Hyperlink"/>
            <w:sz w:val="20"/>
            <w:szCs w:val="20"/>
          </w:rPr>
          <w:t>[</w:t>
        </w:r>
        <w:bookmarkStart w:id="5" w:name="_Hlt138322899"/>
        <w:bookmarkStart w:id="6" w:name="_Hlt138322900"/>
        <w:r>
          <w:rPr>
            <w:rStyle w:val="Hyperlink"/>
            <w:sz w:val="20"/>
            <w:szCs w:val="20"/>
          </w:rPr>
          <w:t>1</w:t>
        </w:r>
        <w:bookmarkStart w:id="7" w:name="_Hlt138322929"/>
        <w:bookmarkEnd w:id="5"/>
        <w:bookmarkEnd w:id="6"/>
        <w:r>
          <w:rPr>
            <w:rStyle w:val="Hyperlink"/>
            <w:sz w:val="20"/>
            <w:szCs w:val="20"/>
          </w:rPr>
          <w:t>]</w:t>
        </w:r>
        <w:bookmarkEnd w:id="7"/>
      </w:hyperlink>
    </w:p>
    <w:p w14:paraId="0F996BFD" w14:textId="77777777" w:rsidR="005D64A8" w:rsidRDefault="005D64A8">
      <w:pPr>
        <w:rPr>
          <w:sz w:val="20"/>
          <w:szCs w:val="20"/>
        </w:rPr>
      </w:pPr>
    </w:p>
    <w:p w14:paraId="0F996BFE" w14:textId="77777777" w:rsidR="005D64A8" w:rsidRDefault="00D0456B">
      <w:pPr>
        <w:pStyle w:val="Heading2"/>
      </w:pPr>
      <w:r>
        <w:tab/>
      </w:r>
      <w:bookmarkStart w:id="8" w:name="_Toc138194464"/>
      <w:r>
        <w:t>Propósito</w:t>
      </w:r>
      <w:bookmarkEnd w:id="8"/>
    </w:p>
    <w:p w14:paraId="0F996BFF" w14:textId="77777777" w:rsidR="005D64A8" w:rsidRDefault="00D0456B">
      <w:r>
        <w:tab/>
      </w:r>
    </w:p>
    <w:p w14:paraId="0F996C00" w14:textId="77777777" w:rsidR="005D64A8" w:rsidRDefault="00D0456B">
      <w:r>
        <w:tab/>
        <w:t xml:space="preserve">O propósito do </w:t>
      </w:r>
      <w:r>
        <w:t xml:space="preserve">Carteiro Chinês reside na descoberta de um percurso de maior poupança que percorre através o todo do grafo e volta ao vértice inicial. Exemplos da utilização do Carteiro Chinês é evidente no planeamento de manutenção de estradas. </w:t>
      </w:r>
    </w:p>
    <w:p w14:paraId="0F996C01" w14:textId="77777777" w:rsidR="005D64A8" w:rsidRDefault="005D64A8"/>
    <w:p w14:paraId="0F996C02" w14:textId="77777777" w:rsidR="005D64A8" w:rsidRDefault="00D0456B">
      <w:pPr>
        <w:pStyle w:val="Heading2"/>
      </w:pPr>
      <w:r>
        <w:tab/>
      </w:r>
      <w:bookmarkStart w:id="9" w:name="_Toc138194465"/>
      <w:r>
        <w:t>Problemas</w:t>
      </w:r>
      <w:bookmarkEnd w:id="9"/>
    </w:p>
    <w:p w14:paraId="0F996C03" w14:textId="77777777" w:rsidR="005D64A8" w:rsidRDefault="005D64A8"/>
    <w:p w14:paraId="0F996C04" w14:textId="77777777" w:rsidR="005D64A8" w:rsidRDefault="00D0456B">
      <w:r>
        <w:tab/>
      </w:r>
      <w:r>
        <w:t xml:space="preserve">Considerando o enunciado dado, foi-se encontrado múltiplos problemas para o desenvolvimento. Primeiramente, a instalação dos pacotes </w:t>
      </w:r>
      <w:proofErr w:type="spellStart"/>
      <w:r>
        <w:t>mpl_</w:t>
      </w:r>
      <w:proofErr w:type="gramStart"/>
      <w:r>
        <w:t>toolkit.basemap</w:t>
      </w:r>
      <w:proofErr w:type="spellEnd"/>
      <w:proofErr w:type="gramEnd"/>
      <w:r>
        <w:t xml:space="preserve"> após uma semana de tentativas concorrentes e obsessivas, que acabou por deteriorar a implementação de t</w:t>
      </w:r>
      <w:r>
        <w:t xml:space="preserve">odos os objetivos. Segundo, a utilização do API do Google </w:t>
      </w:r>
      <w:proofErr w:type="spellStart"/>
      <w:r>
        <w:t>Maps</w:t>
      </w:r>
      <w:proofErr w:type="spellEnd"/>
      <w:r>
        <w:t>, com pouca experiência e tempo, esta parte do objetivo não foi realizada.</w:t>
      </w:r>
    </w:p>
    <w:p w14:paraId="0F996C05" w14:textId="77777777" w:rsidR="005D64A8" w:rsidRDefault="005D64A8"/>
    <w:p w14:paraId="0F996C06" w14:textId="77777777" w:rsidR="005D64A8" w:rsidRDefault="00D0456B">
      <w:pPr>
        <w:pStyle w:val="Heading2"/>
      </w:pPr>
      <w:r>
        <w:tab/>
      </w:r>
      <w:bookmarkStart w:id="10" w:name="_Toc138194466"/>
      <w:r>
        <w:t>Aplicação</w:t>
      </w:r>
      <w:bookmarkEnd w:id="10"/>
    </w:p>
    <w:p w14:paraId="0F996C07" w14:textId="77777777" w:rsidR="005D64A8" w:rsidRDefault="005D64A8"/>
    <w:p w14:paraId="0F996C08" w14:textId="77777777" w:rsidR="005D64A8" w:rsidRDefault="00D0456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96BBC" wp14:editId="0F996BBD">
                <wp:simplePos x="0" y="0"/>
                <wp:positionH relativeFrom="column">
                  <wp:posOffset>570228</wp:posOffset>
                </wp:positionH>
                <wp:positionV relativeFrom="paragraph">
                  <wp:posOffset>2712082</wp:posOffset>
                </wp:positionV>
                <wp:extent cx="4198623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335781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3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F996BD0" w14:textId="77777777" w:rsidR="005D64A8" w:rsidRDefault="00D0456B">
                            <w:pPr>
                              <w:pStyle w:val="Caption"/>
                            </w:pPr>
                            <w:r>
                              <w:t>Algoritmo Dijsktra.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96B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.9pt;margin-top:213.55pt;width:330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" stroked="f">
                <v:textbox style="mso-fit-shape-to-text:t" inset="0,0,0,0">
                  <w:txbxContent>
                    <w:p w14:paraId="0F996BD0" w14:textId="77777777" w:rsidR="005D64A8" w:rsidRDefault="00D0456B">
                      <w:pPr>
                        <w:pStyle w:val="Caption"/>
                      </w:pPr>
                      <w:r>
                        <w:t>Algoritmo Dijsktra.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996BBE" wp14:editId="0F996BBF">
            <wp:simplePos x="0" y="0"/>
            <wp:positionH relativeFrom="column">
              <wp:posOffset>570439</wp:posOffset>
            </wp:positionH>
            <wp:positionV relativeFrom="paragraph">
              <wp:posOffset>589495</wp:posOffset>
            </wp:positionV>
            <wp:extent cx="4199253" cy="2302514"/>
            <wp:effectExtent l="0" t="0" r="0" b="2536"/>
            <wp:wrapTight wrapText="bothSides">
              <wp:wrapPolygon edited="0">
                <wp:start x="0" y="0"/>
                <wp:lineTo x="0" y="21445"/>
                <wp:lineTo x="21463" y="21445"/>
                <wp:lineTo x="21463" y="0"/>
                <wp:lineTo x="0" y="0"/>
              </wp:wrapPolygon>
            </wp:wrapTight>
            <wp:docPr id="114452163" name="Picture 1" descr="Algoritmo Dijkst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9253" cy="23025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  <w:t>Para a resolução parcial do Carteiro Chinês, com assistência de estudo e pesquis</w:t>
      </w:r>
      <w:r>
        <w:t>a, foi-se determinado que o algoritmo Dijsktra é o mais adequado para obter a distância mínima necessitada para percorrer a totalidade do Médio Tejo.</w:t>
      </w:r>
    </w:p>
    <w:p w14:paraId="0F996C09" w14:textId="77777777" w:rsidR="005D64A8" w:rsidRDefault="005D64A8"/>
    <w:p w14:paraId="0F996C0A" w14:textId="77777777" w:rsidR="005D64A8" w:rsidRDefault="005D64A8"/>
    <w:p w14:paraId="0F996C0B" w14:textId="77777777" w:rsidR="005D64A8" w:rsidRDefault="005D64A8">
      <w:pPr>
        <w:pageBreakBefore/>
        <w:suppressAutoHyphens w:val="0"/>
      </w:pPr>
    </w:p>
    <w:p w14:paraId="0F996C0C" w14:textId="77777777" w:rsidR="005D64A8" w:rsidRDefault="00D0456B">
      <w:pPr>
        <w:pStyle w:val="Heading1"/>
      </w:pPr>
      <w:bookmarkStart w:id="11" w:name="_Toc138194467"/>
      <w:r>
        <w:t xml:space="preserve">Objetivo 2- Prim e </w:t>
      </w:r>
      <w:proofErr w:type="spellStart"/>
      <w:r>
        <w:t>Kruskal</w:t>
      </w:r>
      <w:bookmarkEnd w:id="11"/>
      <w:proofErr w:type="spellEnd"/>
      <w:r>
        <w:t xml:space="preserve"> </w:t>
      </w:r>
    </w:p>
    <w:p w14:paraId="0F996C0D" w14:textId="77777777" w:rsidR="005D64A8" w:rsidRDefault="005D64A8"/>
    <w:p w14:paraId="0F996C0E" w14:textId="77777777" w:rsidR="005D64A8" w:rsidRDefault="00D0456B">
      <w:pPr>
        <w:pStyle w:val="Heading2"/>
      </w:pPr>
      <w:bookmarkStart w:id="12" w:name="_História_1"/>
      <w:bookmarkEnd w:id="12"/>
      <w:r>
        <w:tab/>
      </w:r>
      <w:bookmarkStart w:id="13" w:name="_Toc138194468"/>
      <w:r>
        <w:t>História</w:t>
      </w:r>
      <w:bookmarkEnd w:id="13"/>
      <w:r>
        <w:t xml:space="preserve"> </w:t>
      </w:r>
    </w:p>
    <w:p w14:paraId="0F996C0F" w14:textId="77777777" w:rsidR="005D64A8" w:rsidRDefault="005D64A8"/>
    <w:p w14:paraId="0F996C10" w14:textId="77777777" w:rsidR="005D64A8" w:rsidRDefault="00D0456B">
      <w:r>
        <w:tab/>
        <w:t xml:space="preserve">Algoritmo Prim for desenvolvido por </w:t>
      </w:r>
      <w:proofErr w:type="spellStart"/>
      <w:r>
        <w:t>Vojtěch</w:t>
      </w:r>
      <w:proofErr w:type="spellEnd"/>
      <w:r>
        <w:t xml:space="preserve"> </w:t>
      </w:r>
      <w:proofErr w:type="spellStart"/>
      <w:r>
        <w:t>Jarník</w:t>
      </w:r>
      <w:proofErr w:type="spellEnd"/>
      <w:r>
        <w:t xml:space="preserve"> em 1930, m</w:t>
      </w:r>
      <w:r>
        <w:t xml:space="preserve">atemático da República Checa, e redescoberto por Robert C. Prim e </w:t>
      </w:r>
      <w:proofErr w:type="spellStart"/>
      <w:r>
        <w:t>Edsger</w:t>
      </w:r>
      <w:proofErr w:type="spellEnd"/>
      <w:r>
        <w:t xml:space="preserve"> W. </w:t>
      </w:r>
      <w:proofErr w:type="spellStart"/>
      <w:r>
        <w:t>Dijkstra</w:t>
      </w:r>
      <w:proofErr w:type="spellEnd"/>
      <w:r>
        <w:t xml:space="preserve"> em 1957(ou 1959). Nota-se que existe pouca quantidade de informação sobre a história atrás do desaparecimento e redescoberta do algoritmo em questão</w:t>
      </w:r>
      <w:hyperlink r:id="rId29" w:history="1">
        <w:r>
          <w:rPr>
            <w:rStyle w:val="Hyperlink"/>
          </w:rPr>
          <w:t>[2</w:t>
        </w:r>
        <w:bookmarkStart w:id="14" w:name="_Hlt138322981"/>
        <w:r>
          <w:rPr>
            <w:rStyle w:val="Hyperlink"/>
          </w:rPr>
          <w:t>]</w:t>
        </w:r>
        <w:bookmarkEnd w:id="14"/>
      </w:hyperlink>
      <w:r>
        <w:t xml:space="preserve">. Em contraste, Algoritmo </w:t>
      </w:r>
      <w:proofErr w:type="spellStart"/>
      <w:r>
        <w:t>Kruskal</w:t>
      </w:r>
      <w:proofErr w:type="spellEnd"/>
      <w:r>
        <w:t xml:space="preserve"> foi desenvolvido por Joseph </w:t>
      </w:r>
      <w:proofErr w:type="spellStart"/>
      <w:r>
        <w:t>Kruskal</w:t>
      </w:r>
      <w:proofErr w:type="spellEnd"/>
      <w:r>
        <w:t xml:space="preserve"> em 1956 e possui um ponto de origem, este sendo a sua primeira demonstração no jornal </w:t>
      </w:r>
      <w:proofErr w:type="spellStart"/>
      <w:r>
        <w:rPr>
          <w:i/>
          <w:iCs/>
        </w:rPr>
        <w:t>Proceedings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American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Mathematical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Society</w:t>
      </w:r>
      <w:proofErr w:type="spellEnd"/>
      <w:r>
        <w:rPr>
          <w:i/>
          <w:iCs/>
        </w:rPr>
        <w:t xml:space="preserve"> </w:t>
      </w:r>
      <w:r>
        <w:t xml:space="preserve">entre </w:t>
      </w:r>
      <w:r>
        <w:t xml:space="preserve">as páginas 48 a 50. </w:t>
      </w:r>
      <w:hyperlink r:id="rId30" w:history="1">
        <w:r>
          <w:rPr>
            <w:rStyle w:val="Hyperlink"/>
          </w:rPr>
          <w:t>[3]</w:t>
        </w:r>
      </w:hyperlink>
    </w:p>
    <w:p w14:paraId="0F996C11" w14:textId="77777777" w:rsidR="005D64A8" w:rsidRDefault="005D64A8"/>
    <w:p w14:paraId="0F996C12" w14:textId="77777777" w:rsidR="005D64A8" w:rsidRDefault="00D0456B">
      <w:pPr>
        <w:pStyle w:val="Heading2"/>
      </w:pPr>
      <w:r>
        <w:tab/>
      </w:r>
      <w:bookmarkStart w:id="15" w:name="_Toc138194469"/>
      <w:r>
        <w:t>Propósito</w:t>
      </w:r>
      <w:bookmarkEnd w:id="15"/>
    </w:p>
    <w:p w14:paraId="0F996C13" w14:textId="77777777" w:rsidR="005D64A8" w:rsidRDefault="005D64A8"/>
    <w:p w14:paraId="0F996C14" w14:textId="77777777" w:rsidR="005D64A8" w:rsidRDefault="00D0456B">
      <w:r>
        <w:tab/>
        <w:t xml:space="preserve">Ambos os algoritmos têm como propósito encontrar a árvore de mínimo custo, travessando pelas arestas e escolhendo conexões de leve peso. Mas onde </w:t>
      </w:r>
      <w:proofErr w:type="gramStart"/>
      <w:r>
        <w:t>este doi</w:t>
      </w:r>
      <w:r>
        <w:t>s algoritmos</w:t>
      </w:r>
      <w:proofErr w:type="gramEnd"/>
      <w:r>
        <w:t xml:space="preserve"> se diferenciam é na inicialização dos seus procedimentos, Prim começando no primeiro vértice listado enquanto </w:t>
      </w:r>
      <w:proofErr w:type="spellStart"/>
      <w:r>
        <w:t>Kruskal</w:t>
      </w:r>
      <w:proofErr w:type="spellEnd"/>
      <w:r>
        <w:t xml:space="preserve"> começa no vértice que tem acesso às arestas de menor peso.</w:t>
      </w:r>
    </w:p>
    <w:p w14:paraId="0F996C15" w14:textId="77777777" w:rsidR="005D64A8" w:rsidRDefault="005D64A8"/>
    <w:p w14:paraId="0F996C16" w14:textId="77777777" w:rsidR="005D64A8" w:rsidRDefault="00D0456B">
      <w:pPr>
        <w:pStyle w:val="Heading2"/>
      </w:pPr>
      <w:r>
        <w:tab/>
      </w:r>
      <w:bookmarkStart w:id="16" w:name="_Toc138194470"/>
      <w:r>
        <w:t>Problemas</w:t>
      </w:r>
      <w:bookmarkEnd w:id="16"/>
    </w:p>
    <w:p w14:paraId="0F996C17" w14:textId="77777777" w:rsidR="005D64A8" w:rsidRDefault="005D64A8"/>
    <w:p w14:paraId="0F996C18" w14:textId="77777777" w:rsidR="005D64A8" w:rsidRDefault="00D0456B">
      <w:r>
        <w:tab/>
        <w:t xml:space="preserve">Na implementação do Prim e </w:t>
      </w:r>
      <w:proofErr w:type="spellStart"/>
      <w:r>
        <w:t>Kruskal</w:t>
      </w:r>
      <w:proofErr w:type="spellEnd"/>
      <w:r>
        <w:t xml:space="preserve"> sobre um </w:t>
      </w:r>
      <w:r>
        <w:t>grafo sem direções foi-se exibo mínimo desafio, no entretanto devido às ramificações de terríveis decisões feitas pelo elaborador deste trabalho, não se foi concretizado a implementação da animação da formulação das árvores.</w:t>
      </w:r>
    </w:p>
    <w:p w14:paraId="0F996C19" w14:textId="77777777" w:rsidR="005D64A8" w:rsidRDefault="005D64A8"/>
    <w:p w14:paraId="0F996C1A" w14:textId="77777777" w:rsidR="005D64A8" w:rsidRDefault="00D0456B">
      <w:pPr>
        <w:pStyle w:val="Heading2"/>
      </w:pPr>
      <w:r>
        <w:tab/>
      </w:r>
      <w:bookmarkStart w:id="17" w:name="_Toc138194471"/>
      <w:r>
        <w:t>Aplicação</w:t>
      </w:r>
      <w:bookmarkEnd w:id="17"/>
    </w:p>
    <w:p w14:paraId="0F996C1B" w14:textId="77777777" w:rsidR="005D64A8" w:rsidRDefault="005D64A8"/>
    <w:p w14:paraId="0F996C1C" w14:textId="77777777" w:rsidR="005D64A8" w:rsidRDefault="00D0456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96BC0" wp14:editId="0F996BC1">
                <wp:simplePos x="0" y="0"/>
                <wp:positionH relativeFrom="column">
                  <wp:posOffset>2433318</wp:posOffset>
                </wp:positionH>
                <wp:positionV relativeFrom="paragraph">
                  <wp:posOffset>2292345</wp:posOffset>
                </wp:positionV>
                <wp:extent cx="2818766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58565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66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F996BD2" w14:textId="77777777" w:rsidR="005D64A8" w:rsidRDefault="00D0456B">
                            <w:pPr>
                              <w:pStyle w:val="Caption"/>
                            </w:pPr>
                            <w:r>
                              <w:t>Algoritmo Prim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6BC0" id="_x0000_s1027" type="#_x0000_t202" style="position:absolute;margin-left:191.6pt;margin-top:180.5pt;width:221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" stroked="f">
                <v:textbox style="mso-fit-shape-to-text:t" inset="0,0,0,0">
                  <w:txbxContent>
                    <w:p w14:paraId="0F996BD2" w14:textId="77777777" w:rsidR="005D64A8" w:rsidRDefault="00D0456B">
                      <w:pPr>
                        <w:pStyle w:val="Caption"/>
                      </w:pPr>
                      <w:r>
                        <w:t>Algoritmo Prim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F996BC2" wp14:editId="0F996BC3">
            <wp:simplePos x="0" y="0"/>
            <wp:positionH relativeFrom="column">
              <wp:posOffset>2433318</wp:posOffset>
            </wp:positionH>
            <wp:positionV relativeFrom="paragraph">
              <wp:posOffset>692786</wp:posOffset>
            </wp:positionV>
            <wp:extent cx="2819396" cy="1542419"/>
            <wp:effectExtent l="0" t="0" r="4" b="631"/>
            <wp:wrapTight wrapText="bothSides">
              <wp:wrapPolygon edited="0">
                <wp:start x="0" y="0"/>
                <wp:lineTo x="0" y="21342"/>
                <wp:lineTo x="21459" y="21342"/>
                <wp:lineTo x="21459" y="0"/>
                <wp:lineTo x="0" y="0"/>
              </wp:wrapPolygon>
            </wp:wrapTight>
            <wp:docPr id="1226780184" name="Picture 1" descr="A picture containing text, screenshot, fo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9396" cy="15424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96BC4" wp14:editId="0F996BC5">
                <wp:simplePos x="0" y="0"/>
                <wp:positionH relativeFrom="column">
                  <wp:posOffset>0</wp:posOffset>
                </wp:positionH>
                <wp:positionV relativeFrom="paragraph">
                  <wp:posOffset>2307588</wp:posOffset>
                </wp:positionV>
                <wp:extent cx="2421258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936727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258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F996BD4" w14:textId="77777777" w:rsidR="005D64A8" w:rsidRDefault="00D0456B">
                            <w:pPr>
                              <w:pStyle w:val="Caption"/>
                            </w:pPr>
                            <w:r>
                              <w:t xml:space="preserve">Algoritmo </w:t>
                            </w:r>
                            <w:proofErr w:type="spellStart"/>
                            <w:r>
                              <w:t>Kruskal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6BC4" id="_x0000_s1028" type="#_x0000_t202" style="position:absolute;margin-left:0;margin-top:181.7pt;width:190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" stroked="f">
                <v:textbox style="mso-fit-shape-to-text:t" inset="0,0,0,0">
                  <w:txbxContent>
                    <w:p w14:paraId="0F996BD4" w14:textId="77777777" w:rsidR="005D64A8" w:rsidRDefault="00D0456B">
                      <w:pPr>
                        <w:pStyle w:val="Caption"/>
                      </w:pPr>
                      <w:r>
                        <w:t xml:space="preserve">Algoritmo </w:t>
                      </w:r>
                      <w:proofErr w:type="spellStart"/>
                      <w:r>
                        <w:t>Kruskal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996BC6" wp14:editId="0F996BC7">
            <wp:simplePos x="0" y="0"/>
            <wp:positionH relativeFrom="margin">
              <wp:align>left</wp:align>
            </wp:positionH>
            <wp:positionV relativeFrom="paragraph">
              <wp:posOffset>709931</wp:posOffset>
            </wp:positionV>
            <wp:extent cx="2422903" cy="1541422"/>
            <wp:effectExtent l="0" t="0" r="0" b="1628"/>
            <wp:wrapTight wrapText="bothSides">
              <wp:wrapPolygon edited="0">
                <wp:start x="0" y="0"/>
                <wp:lineTo x="0" y="21360"/>
                <wp:lineTo x="21402" y="21360"/>
                <wp:lineTo x="21402" y="0"/>
                <wp:lineTo x="0" y="0"/>
              </wp:wrapPolygon>
            </wp:wrapTight>
            <wp:docPr id="323173157" name="Picture 1" descr="A picture containing text, screenshot, fo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2903" cy="15414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  <w:t xml:space="preserve">Devido a absência de um enunciado, não se evidencia dificuldade, resultando numa simples implementação dos </w:t>
      </w:r>
      <w:proofErr w:type="spellStart"/>
      <w:r>
        <w:t>Algotimos</w:t>
      </w:r>
      <w:proofErr w:type="spellEnd"/>
      <w:r>
        <w:t xml:space="preserve"> </w:t>
      </w:r>
      <w:proofErr w:type="spellStart"/>
      <w:r>
        <w:t>Pirm</w:t>
      </w:r>
      <w:proofErr w:type="spellEnd"/>
      <w:r>
        <w:t xml:space="preserve"> e </w:t>
      </w:r>
      <w:proofErr w:type="spellStart"/>
      <w:r>
        <w:t>Kruskal</w:t>
      </w:r>
      <w:proofErr w:type="spellEnd"/>
      <w:r>
        <w:t>. Com ajuda exterior, foi se elaborado os códigos quês segue, notando que se foi criado uma classe pa</w:t>
      </w:r>
      <w:r>
        <w:t xml:space="preserve">ra a melhor execução do </w:t>
      </w:r>
      <w:proofErr w:type="spellStart"/>
      <w:r>
        <w:t>Kruskal</w:t>
      </w:r>
      <w:proofErr w:type="spellEnd"/>
      <w:r>
        <w:t xml:space="preserve">.  </w:t>
      </w:r>
    </w:p>
    <w:p w14:paraId="0F996C1D" w14:textId="77777777" w:rsidR="005D64A8" w:rsidRDefault="00D0456B">
      <w:pPr>
        <w:pStyle w:val="Heading1"/>
        <w:pageBreakBefore/>
      </w:pPr>
      <w:bookmarkStart w:id="18" w:name="_Toc138194472"/>
      <w:r>
        <w:lastRenderedPageBreak/>
        <w:t xml:space="preserve">Objetivo 3- Caixeiro </w:t>
      </w:r>
      <w:proofErr w:type="gramStart"/>
      <w:r>
        <w:t>Viajante(</w:t>
      </w:r>
      <w:proofErr w:type="gramEnd"/>
      <w:r>
        <w:t xml:space="preserve">VMP e </w:t>
      </w:r>
      <w:proofErr w:type="spellStart"/>
      <w:r>
        <w:t>Clarke&amp;Wright</w:t>
      </w:r>
      <w:proofErr w:type="spellEnd"/>
      <w:r>
        <w:t>)</w:t>
      </w:r>
      <w:bookmarkEnd w:id="18"/>
    </w:p>
    <w:p w14:paraId="0F996C1E" w14:textId="77777777" w:rsidR="005D64A8" w:rsidRDefault="005D64A8"/>
    <w:p w14:paraId="0F996C1F" w14:textId="77777777" w:rsidR="005D64A8" w:rsidRDefault="00D0456B">
      <w:pPr>
        <w:pStyle w:val="Heading2"/>
      </w:pPr>
      <w:bookmarkStart w:id="19" w:name="_História_2"/>
      <w:bookmarkEnd w:id="19"/>
      <w:r>
        <w:tab/>
      </w:r>
      <w:bookmarkStart w:id="20" w:name="_Toc138194473"/>
      <w:r>
        <w:t>História</w:t>
      </w:r>
      <w:bookmarkEnd w:id="20"/>
    </w:p>
    <w:p w14:paraId="0F996C20" w14:textId="77777777" w:rsidR="005D64A8" w:rsidRDefault="005D64A8"/>
    <w:p w14:paraId="0F996C21" w14:textId="77777777" w:rsidR="005D64A8" w:rsidRDefault="00D0456B">
      <w:r>
        <w:tab/>
        <w:t>Com origens pouco claras, a mais comum sendo a sua origem manual, o problema do Caixeiro Viajante foi matematicamente formulado pelo matemático William R. Ha</w:t>
      </w:r>
      <w:r>
        <w:t xml:space="preserve">milton e Thomas </w:t>
      </w:r>
      <w:proofErr w:type="spellStart"/>
      <w:r>
        <w:t>Kirkman</w:t>
      </w:r>
      <w:proofErr w:type="spellEnd"/>
      <w:r>
        <w:t>. Originalmente criado como um puzzle baseado em encontrar ciclos Hamilton, ao longo dos anos, o problema foi estudado com múltiplos métodos descobertos que apresentam respostas ao problema.[4]</w:t>
      </w:r>
    </w:p>
    <w:p w14:paraId="0F996C22" w14:textId="77777777" w:rsidR="005D64A8" w:rsidRDefault="005D64A8"/>
    <w:p w14:paraId="0F996C23" w14:textId="77777777" w:rsidR="005D64A8" w:rsidRDefault="00D0456B">
      <w:pPr>
        <w:pStyle w:val="Heading2"/>
      </w:pPr>
      <w:r>
        <w:tab/>
      </w:r>
      <w:bookmarkStart w:id="21" w:name="_Toc138194474"/>
      <w:r>
        <w:t>Propósito</w:t>
      </w:r>
      <w:bookmarkEnd w:id="21"/>
      <w:r>
        <w:t xml:space="preserve"> </w:t>
      </w:r>
    </w:p>
    <w:p w14:paraId="0F996C24" w14:textId="77777777" w:rsidR="005D64A8" w:rsidRDefault="005D64A8"/>
    <w:p w14:paraId="0F996C25" w14:textId="77777777" w:rsidR="005D64A8" w:rsidRDefault="00D0456B">
      <w:r>
        <w:tab/>
        <w:t xml:space="preserve">O propósito do Problema </w:t>
      </w:r>
      <w:r>
        <w:t>do Caixeiro Viajante é a procura de um caminho de menor custo e menor tamanho, utilizando diferentes metodologia como as exigidas pela Professora. Com a metodologia do VMP, o Caixeiro começa num vértice randomizado e visita a cidade mais próxima, e a metod</w:t>
      </w:r>
      <w:r>
        <w:t xml:space="preserve">ologia de </w:t>
      </w:r>
      <w:proofErr w:type="spellStart"/>
      <w:r>
        <w:t>Clarke&amp;Wright</w:t>
      </w:r>
      <w:proofErr w:type="spellEnd"/>
      <w:r>
        <w:t xml:space="preserve"> utilizado para minimizar os custos.</w:t>
      </w:r>
    </w:p>
    <w:p w14:paraId="0F996C26" w14:textId="77777777" w:rsidR="005D64A8" w:rsidRDefault="005D64A8"/>
    <w:p w14:paraId="0F996C27" w14:textId="77777777" w:rsidR="005D64A8" w:rsidRDefault="00D0456B">
      <w:pPr>
        <w:pStyle w:val="Heading2"/>
      </w:pPr>
      <w:r>
        <w:tab/>
      </w:r>
      <w:bookmarkStart w:id="22" w:name="_Toc138194475"/>
      <w:r>
        <w:t>Problemas</w:t>
      </w:r>
      <w:bookmarkEnd w:id="22"/>
    </w:p>
    <w:p w14:paraId="0F996C28" w14:textId="77777777" w:rsidR="005D64A8" w:rsidRDefault="005D64A8"/>
    <w:p w14:paraId="0F996C29" w14:textId="77777777" w:rsidR="005D64A8" w:rsidRDefault="00D0456B">
      <w:r>
        <w:tab/>
        <w:t xml:space="preserve">Enquanto não se evidenciou grandes dificuldades na construção do VMP, a construção do </w:t>
      </w:r>
      <w:proofErr w:type="spellStart"/>
      <w:r>
        <w:t>Clarke&amp;Wright</w:t>
      </w:r>
      <w:proofErr w:type="spellEnd"/>
      <w:r>
        <w:t xml:space="preserve"> verificou-se mais difícil para construir, mas utilizando o VMP como base, verifico</w:t>
      </w:r>
      <w:r>
        <w:t>u-se um aliviamento de stresse.</w:t>
      </w:r>
    </w:p>
    <w:p w14:paraId="0F996C2A" w14:textId="77777777" w:rsidR="005D64A8" w:rsidRDefault="005D64A8"/>
    <w:p w14:paraId="0F996C2B" w14:textId="77777777" w:rsidR="005D64A8" w:rsidRDefault="00D0456B">
      <w:pPr>
        <w:pStyle w:val="Heading2"/>
      </w:pPr>
      <w:r>
        <w:tab/>
      </w:r>
      <w:bookmarkStart w:id="23" w:name="_Toc138194476"/>
      <w:r>
        <w:t>Aplicações</w:t>
      </w:r>
      <w:bookmarkEnd w:id="23"/>
    </w:p>
    <w:p w14:paraId="0F996C2C" w14:textId="77777777" w:rsidR="005D64A8" w:rsidRDefault="00D0456B">
      <w:pPr>
        <w:pStyle w:val="Heading2"/>
      </w:pPr>
      <w:r>
        <w:tab/>
      </w:r>
    </w:p>
    <w:p w14:paraId="0F996C2D" w14:textId="77777777" w:rsidR="005D64A8" w:rsidRDefault="00D0456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96BC8" wp14:editId="0F996BC9">
                <wp:simplePos x="0" y="0"/>
                <wp:positionH relativeFrom="column">
                  <wp:posOffset>2949570</wp:posOffset>
                </wp:positionH>
                <wp:positionV relativeFrom="paragraph">
                  <wp:posOffset>2916551</wp:posOffset>
                </wp:positionV>
                <wp:extent cx="2853056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012192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6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F996BD6" w14:textId="77777777" w:rsidR="005D64A8" w:rsidRDefault="00D0456B">
                            <w:pPr>
                              <w:pStyle w:val="Caption"/>
                            </w:pPr>
                            <w:r>
                              <w:t>Vizinho Mais Próximo. Anteriormente abreviado como VMP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6BC8" id="_x0000_s1029" type="#_x0000_t202" style="position:absolute;margin-left:232.25pt;margin-top:229.65pt;width:224.6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" stroked="f">
                <v:textbox style="mso-fit-shape-to-text:t" inset="0,0,0,0">
                  <w:txbxContent>
                    <w:p w14:paraId="0F996BD6" w14:textId="77777777" w:rsidR="005D64A8" w:rsidRDefault="00D0456B">
                      <w:pPr>
                        <w:pStyle w:val="Caption"/>
                      </w:pPr>
                      <w:r>
                        <w:t>Vizinho Mais Próximo. Anteriormente abreviado como VMP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F996BCA" wp14:editId="0F996BCB">
            <wp:simplePos x="0" y="0"/>
            <wp:positionH relativeFrom="column">
              <wp:posOffset>2949570</wp:posOffset>
            </wp:positionH>
            <wp:positionV relativeFrom="paragraph">
              <wp:posOffset>429896</wp:posOffset>
            </wp:positionV>
            <wp:extent cx="2853056" cy="2472052"/>
            <wp:effectExtent l="0" t="0" r="4444" b="4448"/>
            <wp:wrapTight wrapText="bothSides">
              <wp:wrapPolygon edited="0">
                <wp:start x="0" y="0"/>
                <wp:lineTo x="0" y="21478"/>
                <wp:lineTo x="21489" y="21478"/>
                <wp:lineTo x="21489" y="0"/>
                <wp:lineTo x="0" y="0"/>
              </wp:wrapPolygon>
            </wp:wrapTight>
            <wp:docPr id="1812968193" name="Picture 1" descr="A screen shot of a computer program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3056" cy="24720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96BCC" wp14:editId="0F996BCD">
                <wp:simplePos x="0" y="0"/>
                <wp:positionH relativeFrom="column">
                  <wp:posOffset>62865</wp:posOffset>
                </wp:positionH>
                <wp:positionV relativeFrom="paragraph">
                  <wp:posOffset>2916551</wp:posOffset>
                </wp:positionV>
                <wp:extent cx="2886074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011371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4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F996BD8" w14:textId="77777777" w:rsidR="005D64A8" w:rsidRDefault="00D0456B">
                            <w:pPr>
                              <w:pStyle w:val="Caption"/>
                            </w:pPr>
                            <w:r>
                              <w:t xml:space="preserve">Clarke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Wright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6BCC" id="_x0000_s1030" type="#_x0000_t202" style="position:absolute;margin-left:4.95pt;margin-top:229.65pt;width:227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" stroked="f">
                <v:textbox style="mso-fit-shape-to-text:t" inset="0,0,0,0">
                  <w:txbxContent>
                    <w:p w14:paraId="0F996BD8" w14:textId="77777777" w:rsidR="005D64A8" w:rsidRDefault="00D0456B">
                      <w:pPr>
                        <w:pStyle w:val="Caption"/>
                      </w:pPr>
                      <w:r>
                        <w:t xml:space="preserve">Clarke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Wright</w:t>
                      </w:r>
                      <w:proofErr w:type="spellEnd"/>
                      <w:r>
                        <w:t xml:space="preserve">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F996BCE" wp14:editId="0F996BCF">
            <wp:simplePos x="0" y="0"/>
            <wp:positionH relativeFrom="column">
              <wp:posOffset>62865</wp:posOffset>
            </wp:positionH>
            <wp:positionV relativeFrom="paragraph">
              <wp:posOffset>455298</wp:posOffset>
            </wp:positionV>
            <wp:extent cx="2886705" cy="2717167"/>
            <wp:effectExtent l="0" t="0" r="8895" b="6983"/>
            <wp:wrapTight wrapText="bothSides">
              <wp:wrapPolygon edited="0">
                <wp:start x="0" y="0"/>
                <wp:lineTo x="0" y="21504"/>
                <wp:lineTo x="21529" y="21504"/>
                <wp:lineTo x="21529" y="0"/>
                <wp:lineTo x="0" y="0"/>
              </wp:wrapPolygon>
            </wp:wrapTight>
            <wp:docPr id="740082864" name="Picture 1" descr="A screen shot of a computer pro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6705" cy="27171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  <w:t xml:space="preserve">Devido a uma absência, não houve complicações ou condições extrâneas que teriam de ser consideradas para a </w:t>
      </w:r>
      <w:r>
        <w:t>implementação</w:t>
      </w:r>
    </w:p>
    <w:p w14:paraId="0F996C2E" w14:textId="77777777" w:rsidR="005D64A8" w:rsidRDefault="00D0456B">
      <w:pPr>
        <w:pStyle w:val="Heading1"/>
        <w:pageBreakBefore/>
      </w:pPr>
      <w:bookmarkStart w:id="24" w:name="_Webgrafia"/>
      <w:bookmarkStart w:id="25" w:name="_Toc138194477"/>
      <w:bookmarkEnd w:id="24"/>
      <w:proofErr w:type="spellStart"/>
      <w:r>
        <w:lastRenderedPageBreak/>
        <w:t>Webgrafia</w:t>
      </w:r>
      <w:bookmarkEnd w:id="25"/>
      <w:proofErr w:type="spellEnd"/>
    </w:p>
    <w:p w14:paraId="0F996C2F" w14:textId="77777777" w:rsidR="005D64A8" w:rsidRDefault="005D64A8"/>
    <w:p w14:paraId="0F996C30" w14:textId="77777777" w:rsidR="005D64A8" w:rsidRDefault="00D0456B">
      <w:hyperlink r:id="rId35" w:history="1">
        <w:r>
          <w:rPr>
            <w:rStyle w:val="Hyperlink"/>
          </w:rPr>
          <w:t>[1]</w:t>
        </w:r>
      </w:hyperlink>
      <w:r>
        <w:t xml:space="preserve"> </w:t>
      </w:r>
      <w:hyperlink r:id="rId36" w:history="1">
        <w:r>
          <w:rPr>
            <w:rStyle w:val="Hyperlink"/>
          </w:rPr>
          <w:t>https://bcc.ime.usp.br/tccs/2020/gafeol/chinese-postman/tex/main.pdf</w:t>
        </w:r>
      </w:hyperlink>
    </w:p>
    <w:p w14:paraId="0F996C31" w14:textId="77777777" w:rsidR="005D64A8" w:rsidRDefault="00D0456B">
      <w:hyperlink r:id="rId37" w:history="1">
        <w:r>
          <w:rPr>
            <w:rStyle w:val="Hyperlink"/>
          </w:rPr>
          <w:t>https://www.projectrhea.org/rhea/index.php/Walther_MA279_Sp</w:t>
        </w:r>
        <w:r>
          <w:rPr>
            <w:rStyle w:val="Hyperlink"/>
          </w:rPr>
          <w:t>ring2016_topic1#:~:text=Real%2Dworld%20applications,-An%20early%20example&amp;text=Conventional%20applications%20of%20the%20Chinese,used%20in%20network%20algorithm%20checking</w:t>
        </w:r>
      </w:hyperlink>
    </w:p>
    <w:p w14:paraId="0F996C32" w14:textId="77777777" w:rsidR="005D64A8" w:rsidRDefault="005D64A8"/>
    <w:p w14:paraId="0F996C33" w14:textId="77777777" w:rsidR="005D64A8" w:rsidRDefault="00D0456B">
      <w:hyperlink r:id="rId38" w:history="1">
        <w:r>
          <w:rPr>
            <w:rStyle w:val="Hyperlink"/>
          </w:rPr>
          <w:t>[2</w:t>
        </w:r>
        <w:bookmarkStart w:id="26" w:name="_Hlt138323023"/>
        <w:r>
          <w:rPr>
            <w:rStyle w:val="Hyperlink"/>
          </w:rPr>
          <w:t>]</w:t>
        </w:r>
        <w:bookmarkEnd w:id="26"/>
      </w:hyperlink>
      <w:r>
        <w:t xml:space="preserve"> </w:t>
      </w:r>
      <w:hyperlink r:id="rId39" w:history="1">
        <w:r>
          <w:rPr>
            <w:rStyle w:val="Hyperlink"/>
          </w:rPr>
          <w:t>https://en.wikipedia.org/wiki/Prim%27s_algorithm#:~:text=The%20algorithm%20was%20developed%20in,Dijks</w:t>
        </w:r>
        <w:r>
          <w:rPr>
            <w:rStyle w:val="Hyperlink"/>
          </w:rPr>
          <w:t>tra%20in%201959.</w:t>
        </w:r>
      </w:hyperlink>
    </w:p>
    <w:p w14:paraId="0F996C34" w14:textId="77777777" w:rsidR="005D64A8" w:rsidRDefault="00D0456B">
      <w:hyperlink r:id="rId40" w:history="1">
        <w:r>
          <w:rPr>
            <w:rStyle w:val="Hyperlink"/>
          </w:rPr>
          <w:t>[</w:t>
        </w:r>
        <w:bookmarkStart w:id="27" w:name="_Hlt138323090"/>
        <w:r>
          <w:rPr>
            <w:rStyle w:val="Hyperlink"/>
          </w:rPr>
          <w:t>2</w:t>
        </w:r>
        <w:bookmarkEnd w:id="27"/>
        <w:r>
          <w:rPr>
            <w:rStyle w:val="Hyperlink"/>
          </w:rPr>
          <w:t>]</w:t>
        </w:r>
      </w:hyperlink>
      <w:r>
        <w:t xml:space="preserve"> </w:t>
      </w:r>
      <w:hyperlink r:id="rId41" w:history="1">
        <w:r>
          <w:rPr>
            <w:rStyle w:val="Hyperlink"/>
          </w:rPr>
          <w:t>https://en.wikipedia.org/wiki/Kruskal%27s_algorithm</w:t>
        </w:r>
      </w:hyperlink>
    </w:p>
    <w:p w14:paraId="0F996C35" w14:textId="77777777" w:rsidR="005D64A8" w:rsidRDefault="00D0456B">
      <w:hyperlink r:id="rId42" w:history="1">
        <w:r>
          <w:rPr>
            <w:rStyle w:val="Hyperlink"/>
          </w:rPr>
          <w:t>https://www.ams.org/journals/proc/1956-007-01/S0002-9939-1956-0078686-7/</w:t>
        </w:r>
      </w:hyperlink>
    </w:p>
    <w:p w14:paraId="0F996C36" w14:textId="77777777" w:rsidR="005D64A8" w:rsidRDefault="005D64A8"/>
    <w:p w14:paraId="0F996C37" w14:textId="77777777" w:rsidR="005D64A8" w:rsidRDefault="00D0456B">
      <w:hyperlink r:id="rId43" w:history="1">
        <w:r>
          <w:rPr>
            <w:rStyle w:val="Hyperlink"/>
          </w:rPr>
          <w:t>[4]</w:t>
        </w:r>
      </w:hyperlink>
      <w:hyperlink r:id="rId44" w:history="1">
        <w:r>
          <w:rPr>
            <w:rStyle w:val="Hyperlink"/>
          </w:rPr>
          <w:t>https://en.wikipedia.org/wiki/Travelling_salesman_problem</w:t>
        </w:r>
      </w:hyperlink>
    </w:p>
    <w:p w14:paraId="0F996C38" w14:textId="77777777" w:rsidR="005D64A8" w:rsidRDefault="00D0456B">
      <w:pPr>
        <w:pStyle w:val="Heading2"/>
      </w:pPr>
      <w:r>
        <w:tab/>
      </w:r>
      <w:bookmarkStart w:id="28" w:name="_Toc138194478"/>
      <w:proofErr w:type="spellStart"/>
      <w:r>
        <w:t>Webgrafia</w:t>
      </w:r>
      <w:proofErr w:type="spellEnd"/>
      <w:r>
        <w:t xml:space="preserve"> dentro do código</w:t>
      </w:r>
      <w:bookmarkEnd w:id="28"/>
    </w:p>
    <w:p w14:paraId="0F996C39" w14:textId="77777777" w:rsidR="005D64A8" w:rsidRDefault="00D0456B">
      <w:hyperlink r:id="rId45" w:history="1">
        <w:r>
          <w:rPr>
            <w:rStyle w:val="Hyperlink"/>
          </w:rPr>
          <w:t>https://blog.devgenius.io/traveling-salesman-problem-nearest-neighbor-algorithm-solution-e78399d0ab0c</w:t>
        </w:r>
      </w:hyperlink>
    </w:p>
    <w:p w14:paraId="0F996C3A" w14:textId="77777777" w:rsidR="005D64A8" w:rsidRDefault="00D0456B">
      <w:hyperlink r:id="rId46" w:history="1">
        <w:r>
          <w:rPr>
            <w:rStyle w:val="Hyperlink"/>
          </w:rPr>
          <w:t>https://towardsdatascience.com/c</w:t>
        </w:r>
        <w:r>
          <w:rPr>
            <w:rStyle w:val="Hyperlink"/>
          </w:rPr>
          <w:t>hinese-postman-in-python-8b1187a3e5a</w:t>
        </w:r>
      </w:hyperlink>
    </w:p>
    <w:p w14:paraId="0F996C3B" w14:textId="77777777" w:rsidR="005D64A8" w:rsidRDefault="00D0456B">
      <w:hyperlink r:id="rId47" w:history="1">
        <w:r>
          <w:rPr>
            <w:rStyle w:val="Hyperlink"/>
          </w:rPr>
          <w:t>https://www2.isye.gatech.edu/~mgoetsch/cali/VEHICLE/TSP/TSP007__.HTM</w:t>
        </w:r>
      </w:hyperlink>
    </w:p>
    <w:p w14:paraId="0F996C3C" w14:textId="77777777" w:rsidR="005D64A8" w:rsidRDefault="00D0456B">
      <w:hyperlink r:id="rId48" w:history="1">
        <w:r>
          <w:rPr>
            <w:rStyle w:val="Hyperlink"/>
          </w:rPr>
          <w:t xml:space="preserve">https://www.programiz.com/dsa/kruskal-algorithm   </w:t>
        </w:r>
      </w:hyperlink>
      <w:r>
        <w:t xml:space="preserve"> </w:t>
      </w:r>
    </w:p>
    <w:sectPr w:rsidR="005D64A8">
      <w:footerReference w:type="default" r:id="rId4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96BD4" w14:textId="77777777" w:rsidR="00000000" w:rsidRDefault="00D0456B">
      <w:pPr>
        <w:spacing w:after="0" w:line="240" w:lineRule="auto"/>
      </w:pPr>
      <w:r>
        <w:separator/>
      </w:r>
    </w:p>
  </w:endnote>
  <w:endnote w:type="continuationSeparator" w:id="0">
    <w:p w14:paraId="0F996BD6" w14:textId="77777777" w:rsidR="00000000" w:rsidRDefault="00D0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6BD8" w14:textId="77777777" w:rsidR="006E60D8" w:rsidRDefault="00D0456B">
    <w:pPr>
      <w:pStyle w:val="Footer"/>
    </w:pPr>
  </w:p>
  <w:p w14:paraId="0F996BD9" w14:textId="77777777" w:rsidR="006E60D8" w:rsidRDefault="00D0456B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F996BDA" w14:textId="77777777" w:rsidR="006E60D8" w:rsidRDefault="00D04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6BD0" w14:textId="77777777" w:rsidR="00000000" w:rsidRDefault="00D0456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F996BD2" w14:textId="77777777" w:rsidR="00000000" w:rsidRDefault="00D04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D64A8"/>
    <w:rsid w:val="005D64A8"/>
    <w:rsid w:val="00D0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F996BBB"/>
  <w15:docId w15:val="{034C9169-ADE5-480C-98AE-E190D586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CA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  <w:lang w:val="pt-PT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  <w:lang w:val="pt-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  <w:lang w:val="pt-PT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lang w:val="pt-PT"/>
    </w:rPr>
  </w:style>
  <w:style w:type="paragraph" w:styleId="Footer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lang w:val="pt-PT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character" w:styleId="FollowedHyperlink">
    <w:name w:val="FollowedHyperlink"/>
    <w:basedOn w:val="DefaultParagraphFont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138194467" TargetMode="External"/><Relationship Id="rId18" Type="http://schemas.openxmlformats.org/officeDocument/2006/relationships/hyperlink" Target="#_Toc138194472" TargetMode="External"/><Relationship Id="rId26" Type="http://schemas.openxmlformats.org/officeDocument/2006/relationships/hyperlink" Target="https://www.spyder-ide.org/" TargetMode="External"/><Relationship Id="rId39" Type="http://schemas.openxmlformats.org/officeDocument/2006/relationships/hyperlink" Target="https://en.wikipedia.org/wiki/Prim%27s_algorithm#:~:text=The%20algorithm%20was%20developed%20in,Dijkstra%20in%201959." TargetMode="External"/><Relationship Id="rId21" Type="http://schemas.openxmlformats.org/officeDocument/2006/relationships/hyperlink" Target="#_Toc138194475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s://www.ams.org/journals/proc/1956-007-01/S0002-9939-1956-0078686-7/" TargetMode="External"/><Relationship Id="rId47" Type="http://schemas.openxmlformats.org/officeDocument/2006/relationships/hyperlink" Target="https://www2.isye.gatech.edu/~mgoetsch/cali/VEHICLE/TSP/TSP007__.HTM" TargetMode="External"/><Relationship Id="rId50" Type="http://schemas.openxmlformats.org/officeDocument/2006/relationships/fontTable" Target="fontTable.xml"/><Relationship Id="rId7" Type="http://schemas.openxmlformats.org/officeDocument/2006/relationships/hyperlink" Target="#_Toc138194461" TargetMode="External"/><Relationship Id="rId2" Type="http://schemas.openxmlformats.org/officeDocument/2006/relationships/settings" Target="settings.xml"/><Relationship Id="rId16" Type="http://schemas.openxmlformats.org/officeDocument/2006/relationships/hyperlink" Target="#_Toc138194470" TargetMode="External"/><Relationship Id="rId29" Type="http://schemas.openxmlformats.org/officeDocument/2006/relationships/hyperlink" Target="#_Webgrafia" TargetMode="External"/><Relationship Id="rId11" Type="http://schemas.openxmlformats.org/officeDocument/2006/relationships/hyperlink" Target="#_Toc138194465" TargetMode="External"/><Relationship Id="rId24" Type="http://schemas.openxmlformats.org/officeDocument/2006/relationships/hyperlink" Target="#_Toc138194478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www.projectrhea.org/rhea/index.php/Walther_MA279_Spring2016_topic1%23:~:text=Real%2Dworld%20applications,-An%20early%20example&amp;text=Conventional%20applications%20of%20the%20Chinese,used%20in%20network%20algorithm%20checking" TargetMode="External"/><Relationship Id="rId40" Type="http://schemas.openxmlformats.org/officeDocument/2006/relationships/hyperlink" Target="#_Hist&#243;ria_1" TargetMode="External"/><Relationship Id="rId45" Type="http://schemas.openxmlformats.org/officeDocument/2006/relationships/hyperlink" Target="https://blog.devgenius.io/traveling-salesman-problem-nearest-neighbor-algorithm-solution-e78399d0ab0c" TargetMode="External"/><Relationship Id="rId5" Type="http://schemas.openxmlformats.org/officeDocument/2006/relationships/endnotes" Target="endnotes.xml"/><Relationship Id="rId15" Type="http://schemas.openxmlformats.org/officeDocument/2006/relationships/hyperlink" Target="#_Toc138194469" TargetMode="External"/><Relationship Id="rId23" Type="http://schemas.openxmlformats.org/officeDocument/2006/relationships/hyperlink" Target="#_Toc138194477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bcc.ime.usp.br/tccs/2020/gafeol/chinese-postman/tex/main.pdf" TargetMode="External"/><Relationship Id="rId49" Type="http://schemas.openxmlformats.org/officeDocument/2006/relationships/footer" Target="footer1.xml"/><Relationship Id="rId10" Type="http://schemas.openxmlformats.org/officeDocument/2006/relationships/hyperlink" Target="#_Toc138194464" TargetMode="External"/><Relationship Id="rId19" Type="http://schemas.openxmlformats.org/officeDocument/2006/relationships/hyperlink" Target="#_Toc138194473" TargetMode="External"/><Relationship Id="rId31" Type="http://schemas.openxmlformats.org/officeDocument/2006/relationships/image" Target="media/image2.png"/><Relationship Id="rId44" Type="http://schemas.openxmlformats.org/officeDocument/2006/relationships/hyperlink" Target="https://en.wikipedia.org/wiki/Travelling_salesman_problem" TargetMode="External"/><Relationship Id="rId4" Type="http://schemas.openxmlformats.org/officeDocument/2006/relationships/footnotes" Target="footnotes.xml"/><Relationship Id="rId9" Type="http://schemas.openxmlformats.org/officeDocument/2006/relationships/hyperlink" Target="#_Toc138194463" TargetMode="External"/><Relationship Id="rId14" Type="http://schemas.openxmlformats.org/officeDocument/2006/relationships/hyperlink" Target="#_Toc138194468" TargetMode="External"/><Relationship Id="rId22" Type="http://schemas.openxmlformats.org/officeDocument/2006/relationships/hyperlink" Target="#_Toc138194476" TargetMode="External"/><Relationship Id="rId27" Type="http://schemas.openxmlformats.org/officeDocument/2006/relationships/hyperlink" Target="#_Webgrafia" TargetMode="External"/><Relationship Id="rId30" Type="http://schemas.openxmlformats.org/officeDocument/2006/relationships/hyperlink" Target="#_Webgrafia" TargetMode="External"/><Relationship Id="rId35" Type="http://schemas.openxmlformats.org/officeDocument/2006/relationships/hyperlink" Target="#_Hist&#243;ria" TargetMode="External"/><Relationship Id="rId43" Type="http://schemas.openxmlformats.org/officeDocument/2006/relationships/hyperlink" Target="#_Hist&#243;ria_2" TargetMode="External"/><Relationship Id="rId48" Type="http://schemas.openxmlformats.org/officeDocument/2006/relationships/hyperlink" Target="https://www.programiz.com/dsa/kruskal-algorithm%20%20%20%20" TargetMode="External"/><Relationship Id="rId8" Type="http://schemas.openxmlformats.org/officeDocument/2006/relationships/hyperlink" Target="#_Toc138194462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#_Toc138194466" TargetMode="External"/><Relationship Id="rId17" Type="http://schemas.openxmlformats.org/officeDocument/2006/relationships/hyperlink" Target="#_Toc138194471" TargetMode="External"/><Relationship Id="rId25" Type="http://schemas.openxmlformats.org/officeDocument/2006/relationships/hyperlink" Target="https://www.anaconda.com/" TargetMode="External"/><Relationship Id="rId33" Type="http://schemas.openxmlformats.org/officeDocument/2006/relationships/image" Target="media/image4.png"/><Relationship Id="rId38" Type="http://schemas.openxmlformats.org/officeDocument/2006/relationships/hyperlink" Target="#_Hist&#243;ria_1" TargetMode="External"/><Relationship Id="rId46" Type="http://schemas.openxmlformats.org/officeDocument/2006/relationships/hyperlink" Target="https://towardsdatascience.com/chinese-postman-in-python-8b1187a3e5a" TargetMode="External"/><Relationship Id="rId20" Type="http://schemas.openxmlformats.org/officeDocument/2006/relationships/hyperlink" Target="#_Toc138194474" TargetMode="External"/><Relationship Id="rId41" Type="http://schemas.openxmlformats.org/officeDocument/2006/relationships/hyperlink" Target="https://en.wikipedia.org/wiki/Kruskal%27s_algorithm" TargetMode="External"/><Relationship Id="rId1" Type="http://schemas.openxmlformats.org/officeDocument/2006/relationships/styles" Target="styles.xml"/><Relationship Id="rId6" Type="http://schemas.openxmlformats.org/officeDocument/2006/relationships/hyperlink" Target="#_Toc13819446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Lopes da Silva</dc:creator>
  <dc:description/>
  <cp:lastModifiedBy>Carlos Henrique Lopes da Silva</cp:lastModifiedBy>
  <cp:revision>2</cp:revision>
  <dcterms:created xsi:type="dcterms:W3CDTF">2023-06-22T11:09:00Z</dcterms:created>
  <dcterms:modified xsi:type="dcterms:W3CDTF">2023-06-22T11:09:00Z</dcterms:modified>
</cp:coreProperties>
</file>